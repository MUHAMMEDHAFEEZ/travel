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7A244995" w:rsidR="001A4A7E" w:rsidRDefault="00EE0F41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B3C16" wp14:editId="5D27DCED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1421912" cy="923925"/>
            <wp:effectExtent l="0" t="0" r="6985" b="0"/>
            <wp:wrapNone/>
            <wp:docPr id="48648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912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1FCE5B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2E8CC295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717D975A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D3DE" w14:textId="77777777" w:rsidR="006D26BF" w:rsidRDefault="006D26BF" w:rsidP="00DA124E">
      <w:r>
        <w:separator/>
      </w:r>
    </w:p>
  </w:endnote>
  <w:endnote w:type="continuationSeparator" w:id="0">
    <w:p w14:paraId="3E90BFE0" w14:textId="77777777" w:rsidR="006D26BF" w:rsidRDefault="006D26BF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B68D8" w14:textId="77777777" w:rsidR="006D26BF" w:rsidRDefault="006D26BF" w:rsidP="00DA124E">
      <w:r>
        <w:separator/>
      </w:r>
    </w:p>
  </w:footnote>
  <w:footnote w:type="continuationSeparator" w:id="0">
    <w:p w14:paraId="689827CC" w14:textId="77777777" w:rsidR="006D26BF" w:rsidRDefault="006D26BF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26BF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E0F41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D5E50"/>
    <w:rsid w:val="005F44A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12</cp:revision>
  <dcterms:created xsi:type="dcterms:W3CDTF">2022-10-08T09:21:00Z</dcterms:created>
  <dcterms:modified xsi:type="dcterms:W3CDTF">2023-05-30T18:27:00Z</dcterms:modified>
  <cp:category/>
  <cp:version/>
</cp:coreProperties>
</file>